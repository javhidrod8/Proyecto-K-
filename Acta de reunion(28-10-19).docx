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Escriba el nombre de la empresa o el comité:"/>
        <w:tag w:val="Escriba el nombre de la empresa o el comité:"/>
        <w:id w:val="976303765"/>
        <w:placeholder>
          <w:docPart w:val="1135DABBEE304FF8BB2E43468476F2EA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:rsidR="009A34F6" w:rsidRDefault="00012F61" w:rsidP="005578C9">
          <w:pPr>
            <w:pStyle w:val="Organizacin"/>
          </w:pPr>
          <w:r>
            <w:t>Grupos de aprendizaje K+</w:t>
          </w:r>
        </w:p>
      </w:sdtContent>
    </w:sdt>
    <w:p w:rsidR="00913F9D" w:rsidRDefault="00012F61" w:rsidP="00913F9D">
      <w:pPr>
        <w:pStyle w:val="Ttulo1"/>
      </w:pPr>
      <w:r>
        <w:t>Acta de reunión</w:t>
      </w:r>
    </w:p>
    <w:p w:rsidR="00913F9D" w:rsidRPr="00913F9D" w:rsidRDefault="00186695" w:rsidP="00913F9D">
      <w:pPr>
        <w:pStyle w:val="Ttulo1"/>
      </w:pPr>
      <w:sdt>
        <w:sdtPr>
          <w:alias w:val="Escriba la fecha:"/>
          <w:tag w:val="Escriba la fecha:"/>
          <w:id w:val="-1605562503"/>
          <w:placeholder>
            <w:docPart w:val="230BE12DF03F487A83B2C5C76AE2DAC1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012F61">
            <w:t>28/10/2019</w:t>
          </w:r>
        </w:sdtContent>
      </w:sdt>
    </w:p>
    <w:p w:rsidR="009A34F6" w:rsidRPr="00E824F4" w:rsidRDefault="00186695" w:rsidP="0012244C">
      <w:pPr>
        <w:pStyle w:val="Ttulo2"/>
      </w:pPr>
      <w:sdt>
        <w:sdtPr>
          <w:alias w:val="Apertura:"/>
          <w:tag w:val="Apertura:"/>
          <w:id w:val="372353325"/>
          <w:placeholder>
            <w:docPart w:val="79B8E0B733A34835BB24169475B7A578"/>
          </w:placeholder>
          <w:temporary/>
          <w:showingPlcHdr/>
          <w15:appearance w15:val="hidden"/>
        </w:sdtPr>
        <w:sdtEndPr/>
        <w:sdtContent>
          <w:r w:rsidR="00C91D7E" w:rsidRPr="0012244C">
            <w:rPr>
              <w:lang w:bidi="es-ES"/>
            </w:rPr>
            <w:t>Apertura</w:t>
          </w:r>
        </w:sdtContent>
      </w:sdt>
    </w:p>
    <w:p w:rsidR="009A34F6" w:rsidRDefault="00186695" w:rsidP="00EF0387">
      <w:sdt>
        <w:sdtPr>
          <w:alias w:val="Escriba la descripción:"/>
          <w:tag w:val="Escriba la descripción:"/>
          <w:id w:val="-452166665"/>
          <w:placeholder>
            <w:docPart w:val="6438A3B1DA264CB5A87C00E97EC25DA8"/>
          </w:placeholder>
          <w:temporary/>
          <w:showingPlcHdr/>
          <w15:appearance w15:val="hidden"/>
        </w:sdtPr>
        <w:sdtEndPr/>
        <w:sdtContent>
          <w:r w:rsidR="006C28A7">
            <w:rPr>
              <w:lang w:bidi="es-ES"/>
            </w:rPr>
            <w:t>La reunión periódica de</w:t>
          </w:r>
        </w:sdtContent>
      </w:sdt>
      <w:r w:rsidR="00C91D7E">
        <w:rPr>
          <w:lang w:bidi="es-ES"/>
        </w:rPr>
        <w:t xml:space="preserve"> </w:t>
      </w:r>
      <w:sdt>
        <w:sdtPr>
          <w:alias w:val="Nombre de la empresa o el comité:"/>
          <w:tag w:val="Nombre de la empresa o el comité:"/>
          <w:id w:val="976303776"/>
          <w:placeholder>
            <w:docPart w:val="A3258CEB04FC42E0BC9B92AEB0D8489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EndPr/>
        <w:sdtContent>
          <w:r w:rsidR="00012F61">
            <w:t>Grupos de aprendizaje K+</w:t>
          </w:r>
        </w:sdtContent>
      </w:sdt>
      <w:r w:rsidR="00C91D7E">
        <w:rPr>
          <w:lang w:bidi="es-ES"/>
        </w:rPr>
        <w:t xml:space="preserve"> </w:t>
      </w:r>
      <w:sdt>
        <w:sdtPr>
          <w:alias w:val="Escriba la descripción:"/>
          <w:tag w:val="Escriba la descripción:"/>
          <w:id w:val="1394999032"/>
          <w:placeholder>
            <w:docPart w:val="B49D7DCCCB2A4B2D80031831E6D8CC0E"/>
          </w:placeholder>
          <w:temporary/>
          <w:showingPlcHdr/>
          <w15:appearance w15:val="hidden"/>
        </w:sdtPr>
        <w:sdtEndPr/>
        <w:sdtContent>
          <w:r w:rsidR="00C91D7E">
            <w:rPr>
              <w:lang w:bidi="es-ES"/>
            </w:rPr>
            <w:t>ha sido convocada a las</w:t>
          </w:r>
        </w:sdtContent>
      </w:sdt>
      <w:r w:rsidR="00C91D7E">
        <w:rPr>
          <w:lang w:bidi="es-ES"/>
        </w:rPr>
        <w:t xml:space="preserve"> </w:t>
      </w:r>
      <w:r w:rsidR="00012F61">
        <w:t>19:30</w:t>
      </w:r>
      <w:r w:rsidR="00C91D7E">
        <w:rPr>
          <w:lang w:bidi="es-ES"/>
        </w:rPr>
        <w:t xml:space="preserve"> </w:t>
      </w:r>
      <w:sdt>
        <w:sdtPr>
          <w:alias w:val="Escriba la descripción:"/>
          <w:tag w:val="Escriba la descripción:"/>
          <w:id w:val="1180079533"/>
          <w:placeholder>
            <w:docPart w:val="C99266B5DA0843E9AAE234331B73C17A"/>
          </w:placeholder>
          <w:temporary/>
          <w:showingPlcHdr/>
          <w15:appearance w15:val="hidden"/>
        </w:sdtPr>
        <w:sdtEndPr/>
        <w:sdtContent>
          <w:r w:rsidR="00017927">
            <w:rPr>
              <w:lang w:bidi="es-ES"/>
            </w:rPr>
            <w:t>del</w:t>
          </w:r>
        </w:sdtContent>
      </w:sdt>
      <w:r w:rsidR="00C91D7E">
        <w:rPr>
          <w:lang w:bidi="es-ES"/>
        </w:rPr>
        <w:t xml:space="preserve"> </w:t>
      </w:r>
      <w:sdt>
        <w:sdtPr>
          <w:alias w:val="Fecha:"/>
          <w:tag w:val="Fecha:"/>
          <w:id w:val="-1963645359"/>
          <w:placeholder>
            <w:docPart w:val="517721BC4EA64C309BECAFF10357F461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012F61">
            <w:t>28/10/2019</w:t>
          </w:r>
        </w:sdtContent>
      </w:sdt>
      <w:r w:rsidR="00C91D7E">
        <w:rPr>
          <w:lang w:bidi="es-ES"/>
        </w:rPr>
        <w:t xml:space="preserve"> </w:t>
      </w:r>
      <w:sdt>
        <w:sdtPr>
          <w:alias w:val="Escriba la descripción:"/>
          <w:tag w:val="Escriba la descripción:"/>
          <w:id w:val="37786738"/>
          <w:placeholder>
            <w:docPart w:val="53555809874040328E853ECAAB2D5EE0"/>
          </w:placeholder>
          <w:temporary/>
          <w:showingPlcHdr/>
          <w15:appearance w15:val="hidden"/>
        </w:sdtPr>
        <w:sdtEndPr/>
        <w:sdtContent>
          <w:r w:rsidR="00C91D7E">
            <w:rPr>
              <w:lang w:bidi="es-ES"/>
            </w:rPr>
            <w:t>en</w:t>
          </w:r>
        </w:sdtContent>
      </w:sdt>
      <w:r w:rsidR="00C91D7E">
        <w:rPr>
          <w:lang w:bidi="es-ES"/>
        </w:rPr>
        <w:t xml:space="preserve"> </w:t>
      </w:r>
      <w:r w:rsidR="00012F61">
        <w:t>Sevilla</w:t>
      </w:r>
      <w:r w:rsidR="00C91D7E">
        <w:rPr>
          <w:lang w:bidi="es-ES"/>
        </w:rPr>
        <w:t xml:space="preserve"> </w:t>
      </w:r>
      <w:sdt>
        <w:sdtPr>
          <w:alias w:val="Escriba la descripción:"/>
          <w:tag w:val="Escriba la descripción:"/>
          <w:id w:val="54975906"/>
          <w:placeholder>
            <w:docPart w:val="A95F35CDF6EF4A618C3959A0C7CB211D"/>
          </w:placeholder>
          <w:temporary/>
          <w:showingPlcHdr/>
          <w15:appearance w15:val="hidden"/>
        </w:sdtPr>
        <w:sdtEndPr/>
        <w:sdtContent>
          <w:r w:rsidR="00C91D7E">
            <w:rPr>
              <w:lang w:bidi="es-ES"/>
            </w:rPr>
            <w:t>por</w:t>
          </w:r>
        </w:sdtContent>
      </w:sdt>
      <w:r w:rsidR="00C91D7E">
        <w:rPr>
          <w:lang w:bidi="es-ES"/>
        </w:rPr>
        <w:t xml:space="preserve"> </w:t>
      </w:r>
      <w:sdt>
        <w:sdtPr>
          <w:alias w:val="Escriba el nombre del responsable:"/>
          <w:tag w:val="Escriba el nombre del responsable:"/>
          <w:id w:val="976303832"/>
          <w:placeholder>
            <w:docPart w:val="F340A7D0F2D84FE188CDE339BC90152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012F61">
            <w:t>José Manuel Villegas</w:t>
          </w:r>
        </w:sdtContent>
      </w:sdt>
      <w:r w:rsidR="00C91D7E">
        <w:rPr>
          <w:lang w:bidi="es-ES"/>
        </w:rPr>
        <w:t>.</w:t>
      </w:r>
    </w:p>
    <w:p w:rsidR="009A34F6" w:rsidRDefault="00186695" w:rsidP="005578C9">
      <w:pPr>
        <w:pStyle w:val="Ttulo2"/>
      </w:pPr>
      <w:sdt>
        <w:sdtPr>
          <w:alias w:val="Presentación:"/>
          <w:tag w:val="Presentación:"/>
          <w:id w:val="1371722459"/>
          <w:placeholder>
            <w:docPart w:val="9CCD5A5995E74835B44063F9725ED629"/>
          </w:placeholder>
          <w:temporary/>
          <w:showingPlcHdr/>
          <w15:appearance w15:val="hidden"/>
        </w:sdtPr>
        <w:sdtEndPr/>
        <w:sdtContent>
          <w:r w:rsidR="00C91D7E">
            <w:rPr>
              <w:lang w:bidi="es-ES"/>
            </w:rPr>
            <w:t>Presentación</w:t>
          </w:r>
        </w:sdtContent>
      </w:sdt>
    </w:p>
    <w:p w:rsidR="009A34F6" w:rsidRDefault="00012F61" w:rsidP="00012F61">
      <w:pPr>
        <w:pStyle w:val="Prrafodelista"/>
        <w:numPr>
          <w:ilvl w:val="0"/>
          <w:numId w:val="12"/>
        </w:numPr>
      </w:pPr>
      <w:r>
        <w:t>Enrique Vázquez Franco: Propietario del negocio</w:t>
      </w:r>
      <w:r w:rsidR="009665E8">
        <w:t>.</w:t>
      </w:r>
    </w:p>
    <w:p w:rsidR="002D65D7" w:rsidRDefault="002D65D7" w:rsidP="002D65D7">
      <w:pPr>
        <w:pStyle w:val="Prrafodelista"/>
      </w:pPr>
    </w:p>
    <w:p w:rsidR="002D65D7" w:rsidRDefault="00012F61" w:rsidP="002D65D7">
      <w:pPr>
        <w:pStyle w:val="Prrafodelista"/>
        <w:numPr>
          <w:ilvl w:val="0"/>
          <w:numId w:val="12"/>
        </w:numPr>
      </w:pPr>
      <w:r>
        <w:t xml:space="preserve">Oliva </w:t>
      </w:r>
      <w:r w:rsidR="009665E8">
        <w:t>Sánchez Rodríguez</w:t>
      </w:r>
      <w:r w:rsidR="002D65D7">
        <w:t xml:space="preserve">: </w:t>
      </w:r>
      <w:bookmarkStart w:id="0" w:name="_Hlk23677503"/>
      <w:r w:rsidR="002D65D7">
        <w:t>Estudiante de la asignatura Ingeniería de Requisitos</w:t>
      </w:r>
      <w:bookmarkEnd w:id="0"/>
    </w:p>
    <w:p w:rsidR="002D65D7" w:rsidRDefault="002D65D7" w:rsidP="002D65D7">
      <w:pPr>
        <w:pStyle w:val="Prrafodelista"/>
      </w:pPr>
    </w:p>
    <w:p w:rsidR="002D65D7" w:rsidRDefault="00012F61" w:rsidP="002D65D7">
      <w:pPr>
        <w:pStyle w:val="Prrafodelista"/>
        <w:numPr>
          <w:ilvl w:val="0"/>
          <w:numId w:val="12"/>
        </w:numPr>
      </w:pPr>
      <w:r>
        <w:t>Ignacio</w:t>
      </w:r>
      <w:r w:rsidR="009665E8">
        <w:t xml:space="preserve"> José Rodríguez Flores</w:t>
      </w:r>
      <w:r w:rsidR="002D65D7">
        <w:t xml:space="preserve">: </w:t>
      </w:r>
      <w:r w:rsidR="002D65D7" w:rsidRPr="002D65D7">
        <w:t>Estudiante de la asignatura Ingeniería de Requisitos</w:t>
      </w:r>
    </w:p>
    <w:p w:rsidR="002D65D7" w:rsidRDefault="002D65D7" w:rsidP="002D65D7">
      <w:pPr>
        <w:pStyle w:val="Prrafodelista"/>
      </w:pPr>
    </w:p>
    <w:p w:rsidR="002D65D7" w:rsidRDefault="00012F61" w:rsidP="002D65D7">
      <w:pPr>
        <w:pStyle w:val="Prrafodelista"/>
        <w:numPr>
          <w:ilvl w:val="0"/>
          <w:numId w:val="12"/>
        </w:numPr>
      </w:pPr>
      <w:r>
        <w:t>Gonzalo</w:t>
      </w:r>
      <w:r w:rsidR="009665E8">
        <w:t xml:space="preserve"> Fernández Jiménez</w:t>
      </w:r>
      <w:r w:rsidR="002D65D7">
        <w:t xml:space="preserve">: </w:t>
      </w:r>
      <w:r w:rsidR="002D65D7">
        <w:t>Estudiante de la asignatura Ingeniería de Requisitos</w:t>
      </w:r>
    </w:p>
    <w:p w:rsidR="002D65D7" w:rsidRDefault="002D65D7" w:rsidP="002D65D7">
      <w:pPr>
        <w:pStyle w:val="Prrafodelista"/>
      </w:pPr>
    </w:p>
    <w:p w:rsidR="002D65D7" w:rsidRDefault="00012F61" w:rsidP="002D65D7">
      <w:pPr>
        <w:pStyle w:val="Prrafodelista"/>
        <w:numPr>
          <w:ilvl w:val="0"/>
          <w:numId w:val="12"/>
        </w:numPr>
      </w:pPr>
      <w:r>
        <w:t>Javier</w:t>
      </w:r>
      <w:r w:rsidR="009665E8">
        <w:t xml:space="preserve"> Hidalgo Rodríguez</w:t>
      </w:r>
      <w:r w:rsidR="002D65D7">
        <w:t xml:space="preserve">: </w:t>
      </w:r>
      <w:r w:rsidR="002D65D7">
        <w:t>Estudiante de la asignatura Ingeniería de Requisitos</w:t>
      </w:r>
    </w:p>
    <w:p w:rsidR="002D65D7" w:rsidRDefault="002D65D7" w:rsidP="002D65D7">
      <w:pPr>
        <w:pStyle w:val="Prrafodelista"/>
      </w:pPr>
    </w:p>
    <w:p w:rsidR="00012F61" w:rsidRDefault="00012F61" w:rsidP="005578C9">
      <w:pPr>
        <w:pStyle w:val="Prrafodelista"/>
        <w:numPr>
          <w:ilvl w:val="0"/>
          <w:numId w:val="12"/>
        </w:numPr>
      </w:pPr>
      <w:r>
        <w:t>José Manuel Villegas García</w:t>
      </w:r>
      <w:r w:rsidR="002D65D7">
        <w:t xml:space="preserve">: </w:t>
      </w:r>
      <w:r w:rsidR="002D65D7">
        <w:t>Estudiante de la asignatura Ingeniería de Requisitos</w:t>
      </w:r>
    </w:p>
    <w:p w:rsidR="009A34F6" w:rsidRPr="005578C9" w:rsidRDefault="00186695" w:rsidP="000534FF">
      <w:pPr>
        <w:pStyle w:val="Ttulo2"/>
      </w:pPr>
      <w:sdt>
        <w:sdtPr>
          <w:alias w:val="Aprobación del orden del día:"/>
          <w:tag w:val="Aprobación del orden del día:"/>
          <w:id w:val="-741172356"/>
          <w:placeholder>
            <w:docPart w:val="191C3DEB424C4C67BB2CD1E490605839"/>
          </w:placeholder>
          <w:temporary/>
          <w:showingPlcHdr/>
          <w15:appearance w15:val="hidden"/>
        </w:sdtPr>
        <w:sdtEndPr/>
        <w:sdtContent>
          <w:r w:rsidR="00C91D7E">
            <w:rPr>
              <w:lang w:bidi="es-ES"/>
            </w:rPr>
            <w:t>Aprobación del orden del día</w:t>
          </w:r>
        </w:sdtContent>
      </w:sdt>
    </w:p>
    <w:p w:rsidR="009A34F6" w:rsidRDefault="00497866" w:rsidP="00E824F4">
      <w:r>
        <w:t xml:space="preserve">En la reunión anterior no se generó la orden del día de la siguiente reunión </w:t>
      </w:r>
    </w:p>
    <w:p w:rsidR="009A34F6" w:rsidRDefault="00186695" w:rsidP="000534FF">
      <w:pPr>
        <w:pStyle w:val="Ttulo2"/>
      </w:pPr>
      <w:sdt>
        <w:sdtPr>
          <w:alias w:val="Aprobación de las actas:"/>
          <w:tag w:val="Aprobación de las actas:"/>
          <w:id w:val="1513487595"/>
          <w:placeholder>
            <w:docPart w:val="F8B86C9A418247CE81E5EF3CDBB782F0"/>
          </w:placeholder>
          <w:temporary/>
          <w:showingPlcHdr/>
          <w15:appearance w15:val="hidden"/>
        </w:sdtPr>
        <w:sdtEndPr/>
        <w:sdtContent>
          <w:r w:rsidR="00C91D7E">
            <w:rPr>
              <w:lang w:bidi="es-ES"/>
            </w:rPr>
            <w:t>Aprobación de las actas</w:t>
          </w:r>
        </w:sdtContent>
      </w:sdt>
    </w:p>
    <w:p w:rsidR="009A34F6" w:rsidRDefault="00497866">
      <w:r>
        <w:t>Primer Acta de reunión.</w:t>
      </w:r>
    </w:p>
    <w:p w:rsidR="00497866" w:rsidRDefault="00186695" w:rsidP="00497866">
      <w:pPr>
        <w:pStyle w:val="Ttulo2"/>
      </w:pPr>
      <w:sdt>
        <w:sdtPr>
          <w:alias w:val="Temas por resolver:"/>
          <w:tag w:val="Temas por resolver:"/>
          <w:id w:val="878744011"/>
          <w:placeholder>
            <w:docPart w:val="6ADA39C51829402B9C7847C1AB66EB2D"/>
          </w:placeholder>
          <w:temporary/>
          <w:showingPlcHdr/>
          <w15:appearance w15:val="hidden"/>
        </w:sdtPr>
        <w:sdtEndPr/>
        <w:sdtContent>
          <w:r w:rsidR="00C91D7E">
            <w:rPr>
              <w:lang w:bidi="es-ES"/>
            </w:rPr>
            <w:t>Temas por resolver</w:t>
          </w:r>
        </w:sdtContent>
      </w:sdt>
    </w:p>
    <w:p w:rsidR="00497866" w:rsidRDefault="00497866" w:rsidP="00497866">
      <w:pPr>
        <w:pStyle w:val="Ttulo2"/>
      </w:pPr>
      <w:r>
        <w:tab/>
      </w:r>
      <w:r w:rsidR="009C5695">
        <w:tab/>
      </w:r>
    </w:p>
    <w:p w:rsidR="009C5695" w:rsidRDefault="009C5695" w:rsidP="009C5695">
      <w:pPr>
        <w:pStyle w:val="Prrafodelista"/>
        <w:numPr>
          <w:ilvl w:val="0"/>
          <w:numId w:val="14"/>
        </w:numPr>
      </w:pPr>
      <w:r>
        <w:t>Situación actual del negocio.</w:t>
      </w:r>
    </w:p>
    <w:p w:rsidR="00497866" w:rsidRDefault="00497866" w:rsidP="009C5695">
      <w:pPr>
        <w:pStyle w:val="Prrafodelista"/>
        <w:numPr>
          <w:ilvl w:val="0"/>
          <w:numId w:val="14"/>
        </w:numPr>
      </w:pPr>
      <w:r>
        <w:t>Sistema de inscripción</w:t>
      </w:r>
      <w:r w:rsidR="009C5695">
        <w:t xml:space="preserve"> de alumnos</w:t>
      </w:r>
    </w:p>
    <w:p w:rsidR="00497866" w:rsidRDefault="009C5695" w:rsidP="009C5695">
      <w:pPr>
        <w:pStyle w:val="Prrafodelista"/>
        <w:numPr>
          <w:ilvl w:val="0"/>
          <w:numId w:val="14"/>
        </w:numPr>
      </w:pPr>
      <w:r>
        <w:t>Ramas de aprendizaje y nivel</w:t>
      </w:r>
      <w:r>
        <w:tab/>
      </w:r>
    </w:p>
    <w:p w:rsidR="00497866" w:rsidRDefault="00497866" w:rsidP="009C5695">
      <w:pPr>
        <w:pStyle w:val="Prrafodelista"/>
        <w:numPr>
          <w:ilvl w:val="0"/>
          <w:numId w:val="14"/>
        </w:numPr>
      </w:pPr>
      <w:r>
        <w:t>Contratación de profesores</w:t>
      </w:r>
    </w:p>
    <w:p w:rsidR="009C5695" w:rsidRDefault="00497866" w:rsidP="009C5695">
      <w:pPr>
        <w:pStyle w:val="Prrafodelista"/>
        <w:numPr>
          <w:ilvl w:val="0"/>
          <w:numId w:val="14"/>
        </w:numPr>
      </w:pPr>
      <w:r>
        <w:t>Pago de alumnos</w:t>
      </w:r>
    </w:p>
    <w:p w:rsidR="009C5695" w:rsidRDefault="00497866" w:rsidP="00497866">
      <w:pPr>
        <w:pStyle w:val="Prrafodelista"/>
        <w:numPr>
          <w:ilvl w:val="0"/>
          <w:numId w:val="14"/>
        </w:numPr>
      </w:pPr>
      <w:r>
        <w:t>Pago de profesores</w:t>
      </w:r>
    </w:p>
    <w:p w:rsidR="009C5695" w:rsidRDefault="00497866" w:rsidP="009C5695">
      <w:pPr>
        <w:pStyle w:val="Prrafodelista"/>
        <w:numPr>
          <w:ilvl w:val="0"/>
          <w:numId w:val="14"/>
        </w:numPr>
      </w:pPr>
      <w:r>
        <w:t>Proposición de r</w:t>
      </w:r>
      <w:r w:rsidR="009C5695">
        <w:t>edes sociales</w:t>
      </w:r>
    </w:p>
    <w:p w:rsidR="009C5695" w:rsidRDefault="00497866" w:rsidP="00497866">
      <w:pPr>
        <w:pStyle w:val="Prrafodelista"/>
        <w:numPr>
          <w:ilvl w:val="0"/>
          <w:numId w:val="14"/>
        </w:numPr>
      </w:pPr>
      <w:r>
        <w:t>Objetivos del proyecto</w:t>
      </w:r>
    </w:p>
    <w:p w:rsidR="009A34F6" w:rsidRDefault="009A34F6" w:rsidP="009C5695"/>
    <w:p w:rsidR="00497866" w:rsidRPr="00A32DE9" w:rsidRDefault="00497866" w:rsidP="009C5695"/>
    <w:p w:rsidR="009A34F6" w:rsidRDefault="00186695" w:rsidP="000534FF">
      <w:pPr>
        <w:pStyle w:val="Ttulo2"/>
      </w:pPr>
      <w:sdt>
        <w:sdtPr>
          <w:alias w:val="Asunto nuevo:"/>
          <w:tag w:val="Asunto nuevo:"/>
          <w:id w:val="472188583"/>
          <w:placeholder>
            <w:docPart w:val="8C9557A05D2943E4B8200DEE22B63397"/>
          </w:placeholder>
          <w:temporary/>
          <w:showingPlcHdr/>
          <w15:appearance w15:val="hidden"/>
        </w:sdtPr>
        <w:sdtEndPr/>
        <w:sdtContent>
          <w:r w:rsidR="00C91D7E">
            <w:rPr>
              <w:lang w:bidi="es-ES"/>
            </w:rPr>
            <w:t>Nuevos asuntos</w:t>
          </w:r>
        </w:sdtContent>
      </w:sdt>
    </w:p>
    <w:p w:rsidR="008C4D50" w:rsidRDefault="0039417D">
      <w:r>
        <w:t>Se ha</w:t>
      </w:r>
      <w:r w:rsidR="008C4D50">
        <w:t>n discutido</w:t>
      </w:r>
      <w:r>
        <w:t xml:space="preserve"> l</w:t>
      </w:r>
      <w:r w:rsidR="008C4D50">
        <w:t>os procesos que el sistema debe abordar, estos son:</w:t>
      </w:r>
    </w:p>
    <w:p w:rsidR="008C4D50" w:rsidRDefault="008C4D50" w:rsidP="008C4D50">
      <w:pPr>
        <w:pStyle w:val="Prrafodelista"/>
        <w:numPr>
          <w:ilvl w:val="0"/>
          <w:numId w:val="14"/>
        </w:numPr>
      </w:pPr>
      <w:r>
        <w:t>Calendarios</w:t>
      </w:r>
    </w:p>
    <w:p w:rsidR="008C4D50" w:rsidRDefault="008C4D50" w:rsidP="008C4D50">
      <w:pPr>
        <w:pStyle w:val="Prrafodelista"/>
        <w:numPr>
          <w:ilvl w:val="0"/>
          <w:numId w:val="14"/>
        </w:numPr>
      </w:pPr>
      <w:r>
        <w:t>Gestión de cuentas</w:t>
      </w:r>
    </w:p>
    <w:p w:rsidR="008C4D50" w:rsidRDefault="008C4D50" w:rsidP="008C4D50">
      <w:pPr>
        <w:pStyle w:val="Prrafodelista"/>
        <w:numPr>
          <w:ilvl w:val="0"/>
          <w:numId w:val="14"/>
        </w:numPr>
      </w:pPr>
      <w:r>
        <w:t>Semi-automatización del proceso de inscripción de profesores y alumnos</w:t>
      </w:r>
    </w:p>
    <w:p w:rsidR="008C4D50" w:rsidRDefault="008C4D50" w:rsidP="008C4D50">
      <w:pPr>
        <w:pStyle w:val="Prrafodelista"/>
        <w:numPr>
          <w:ilvl w:val="0"/>
          <w:numId w:val="14"/>
        </w:numPr>
      </w:pPr>
      <w:r>
        <w:t>Generación de todos los documentos de la organización</w:t>
      </w:r>
      <w:r w:rsidR="006A29ED">
        <w:t xml:space="preserve"> (contratos, calendarios, </w:t>
      </w:r>
      <w:r w:rsidR="000D2402">
        <w:t>horarios para los profesores...)</w:t>
      </w:r>
      <w:bookmarkStart w:id="1" w:name="_GoBack"/>
      <w:bookmarkEnd w:id="1"/>
    </w:p>
    <w:p w:rsidR="008C4D50" w:rsidRPr="00A32DE9" w:rsidRDefault="008C4D50" w:rsidP="008C4D50">
      <w:pPr>
        <w:pStyle w:val="Prrafodelista"/>
        <w:numPr>
          <w:ilvl w:val="0"/>
          <w:numId w:val="14"/>
        </w:numPr>
      </w:pPr>
      <w:r>
        <w:t>Atributos de todas las entidades del futuro sistema</w:t>
      </w:r>
    </w:p>
    <w:p w:rsidR="009A34F6" w:rsidRDefault="00186695" w:rsidP="000534FF">
      <w:pPr>
        <w:pStyle w:val="Ttulo2"/>
      </w:pPr>
      <w:sdt>
        <w:sdtPr>
          <w:alias w:val="Orden del día de la reunión siguiente:"/>
          <w:tag w:val="Orden del día de la reunión siguiente:"/>
          <w:id w:val="1971091194"/>
          <w:placeholder>
            <w:docPart w:val="249161DE4E8846628FBEC131BD4678CE"/>
          </w:placeholder>
          <w:temporary/>
          <w:showingPlcHdr/>
          <w15:appearance w15:val="hidden"/>
        </w:sdtPr>
        <w:sdtEndPr/>
        <w:sdtContent>
          <w:r w:rsidR="00C91D7E">
            <w:rPr>
              <w:lang w:bidi="es-ES"/>
            </w:rPr>
            <w:t>Orden del día de la reunión siguiente</w:t>
          </w:r>
        </w:sdtContent>
      </w:sdt>
    </w:p>
    <w:p w:rsidR="009A34F6" w:rsidRDefault="00F063C8" w:rsidP="00F063C8">
      <w:pPr>
        <w:pStyle w:val="Prrafodelista"/>
        <w:numPr>
          <w:ilvl w:val="0"/>
          <w:numId w:val="14"/>
        </w:numPr>
      </w:pPr>
      <w:r>
        <w:t xml:space="preserve">Proposición de una solución. </w:t>
      </w:r>
    </w:p>
    <w:p w:rsidR="00F063C8" w:rsidRDefault="00914823" w:rsidP="00F063C8">
      <w:pPr>
        <w:pStyle w:val="Prrafodelista"/>
        <w:numPr>
          <w:ilvl w:val="0"/>
          <w:numId w:val="14"/>
        </w:numPr>
      </w:pPr>
      <w:r>
        <w:t>Proposición de Casos de Uso</w:t>
      </w:r>
    </w:p>
    <w:p w:rsidR="00914823" w:rsidRPr="00A32DE9" w:rsidRDefault="004B703A" w:rsidP="00F063C8">
      <w:pPr>
        <w:pStyle w:val="Prrafodelista"/>
        <w:numPr>
          <w:ilvl w:val="0"/>
          <w:numId w:val="14"/>
        </w:numPr>
      </w:pPr>
      <w:r>
        <w:t>Requisitos Funcionales del sistema</w:t>
      </w:r>
    </w:p>
    <w:p w:rsidR="009A34F6" w:rsidRDefault="00186695" w:rsidP="005578C9">
      <w:pPr>
        <w:pStyle w:val="Ttulo2"/>
      </w:pPr>
      <w:sdt>
        <w:sdtPr>
          <w:alias w:val="Levantamiento de la sesión:"/>
          <w:tag w:val="Levantamiento de la sesión:"/>
          <w:id w:val="-309637195"/>
          <w:placeholder>
            <w:docPart w:val="90ACB9B88A944855B07EE506E5C29CA3"/>
          </w:placeholder>
          <w:temporary/>
          <w:showingPlcHdr/>
          <w15:appearance w15:val="hidden"/>
        </w:sdtPr>
        <w:sdtEndPr/>
        <w:sdtContent>
          <w:r w:rsidR="00C91D7E">
            <w:rPr>
              <w:lang w:bidi="es-ES"/>
            </w:rPr>
            <w:t>Levantamiento de la sesión</w:t>
          </w:r>
        </w:sdtContent>
      </w:sdt>
    </w:p>
    <w:p w:rsidR="009A34F6" w:rsidRDefault="00186695">
      <w:sdt>
        <w:sdtPr>
          <w:alias w:val="Escriba la descripción:"/>
          <w:tag w:val="Escriba la descripción:"/>
          <w:id w:val="858395328"/>
          <w:placeholder>
            <w:docPart w:val="118E53D3ECA44FBE8E5E4C05BFCECA1A"/>
          </w:placeholder>
          <w:temporary/>
          <w:showingPlcHdr/>
          <w15:appearance w15:val="hidden"/>
        </w:sdtPr>
        <w:sdtEndPr/>
        <w:sdtContent>
          <w:r w:rsidR="00C91D7E">
            <w:rPr>
              <w:lang w:bidi="es-ES"/>
            </w:rPr>
            <w:t>Se levantó la sesión de la reunión a las</w:t>
          </w:r>
        </w:sdtContent>
      </w:sdt>
      <w:r w:rsidR="00C91D7E">
        <w:rPr>
          <w:lang w:bidi="es-ES"/>
        </w:rPr>
        <w:t xml:space="preserve"> </w:t>
      </w:r>
      <w:r w:rsidR="00914823">
        <w:t>21:30</w:t>
      </w:r>
      <w:r w:rsidR="00C91D7E">
        <w:rPr>
          <w:lang w:bidi="es-ES"/>
        </w:rPr>
        <w:t xml:space="preserve"> </w:t>
      </w:r>
      <w:sdt>
        <w:sdtPr>
          <w:alias w:val="Escriba la descripción:"/>
          <w:tag w:val="Escriba la descripción:"/>
          <w:id w:val="-1146429719"/>
          <w:placeholder>
            <w:docPart w:val="1C11FEE4A5BE488C9BF1CA58630E130C"/>
          </w:placeholder>
          <w:temporary/>
          <w:showingPlcHdr/>
          <w15:appearance w15:val="hidden"/>
        </w:sdtPr>
        <w:sdtEndPr/>
        <w:sdtContent>
          <w:r w:rsidR="00C91D7E">
            <w:rPr>
              <w:lang w:bidi="es-ES"/>
            </w:rPr>
            <w:t>por</w:t>
          </w:r>
        </w:sdtContent>
      </w:sdt>
      <w:r w:rsidR="00C91D7E">
        <w:rPr>
          <w:lang w:bidi="es-ES"/>
        </w:rPr>
        <w:t xml:space="preserve"> </w:t>
      </w:r>
      <w:sdt>
        <w:sdtPr>
          <w:alias w:val="Nombre del responsable:"/>
          <w:tag w:val="Nombre del responsable:"/>
          <w:id w:val="976303983"/>
          <w:placeholder>
            <w:docPart w:val="BFEEAAF3774A424F9031264CDBD02B69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012F61">
            <w:t>José Manuel Villegas</w:t>
          </w:r>
        </w:sdtContent>
      </w:sdt>
      <w:r w:rsidR="00C91D7E">
        <w:rPr>
          <w:lang w:bidi="es-ES"/>
        </w:rPr>
        <w:t xml:space="preserve">. </w:t>
      </w:r>
      <w:sdt>
        <w:sdtPr>
          <w:alias w:val="Escriba la descripción:"/>
          <w:tag w:val="Escriba la descripción:"/>
          <w:id w:val="-22557934"/>
          <w:placeholder>
            <w:docPart w:val="2795BD91CBBC49DE94C8759A18474C25"/>
          </w:placeholder>
          <w:temporary/>
          <w:showingPlcHdr/>
          <w15:appearance w15:val="hidden"/>
        </w:sdtPr>
        <w:sdtEndPr/>
        <w:sdtContent>
          <w:r w:rsidR="00A25FD3">
            <w:rPr>
              <w:lang w:bidi="es-ES"/>
            </w:rPr>
            <w:t xml:space="preserve">La próxima reunión general tendrá lugar a las </w:t>
          </w:r>
        </w:sdtContent>
      </w:sdt>
      <w:proofErr w:type="spellStart"/>
      <w:proofErr w:type="gramStart"/>
      <w:r w:rsidR="00914823">
        <w:t>hh:hh</w:t>
      </w:r>
      <w:proofErr w:type="spellEnd"/>
      <w:proofErr w:type="gramEnd"/>
      <w:r w:rsidR="00C91D7E">
        <w:rPr>
          <w:lang w:bidi="es-ES"/>
        </w:rPr>
        <w:t xml:space="preserve"> </w:t>
      </w:r>
      <w:sdt>
        <w:sdtPr>
          <w:alias w:val="Escriba la descripción:"/>
          <w:tag w:val="Escriba la descripción:"/>
          <w:id w:val="-585456075"/>
          <w:placeholder>
            <w:docPart w:val="35C87E23E7DF423DA0D1B0C6430D7D5A"/>
          </w:placeholder>
          <w:temporary/>
          <w:showingPlcHdr/>
          <w15:appearance w15:val="hidden"/>
        </w:sdtPr>
        <w:sdtEndPr/>
        <w:sdtContent>
          <w:r w:rsidR="00C91D7E">
            <w:rPr>
              <w:lang w:bidi="es-ES"/>
            </w:rPr>
            <w:t>del</w:t>
          </w:r>
        </w:sdtContent>
      </w:sdt>
      <w:r w:rsidR="00C91D7E">
        <w:rPr>
          <w:lang w:bidi="es-ES"/>
        </w:rPr>
        <w:t xml:space="preserve"> </w:t>
      </w:r>
      <w:r w:rsidR="00914823">
        <w:t>(antes del 6/12/2019)</w:t>
      </w:r>
      <w:r w:rsidR="00C91D7E">
        <w:rPr>
          <w:lang w:bidi="es-ES"/>
        </w:rPr>
        <w:t xml:space="preserve">, </w:t>
      </w:r>
      <w:sdt>
        <w:sdtPr>
          <w:alias w:val="Escriba la descripción:"/>
          <w:tag w:val="Escriba la descripción:"/>
          <w:id w:val="1173144702"/>
          <w:placeholder>
            <w:docPart w:val="BFC637D9246A4A4495D7398260A3D7C3"/>
          </w:placeholder>
          <w:temporary/>
          <w:showingPlcHdr/>
          <w15:appearance w15:val="hidden"/>
        </w:sdtPr>
        <w:sdtEndPr/>
        <w:sdtContent>
          <w:r w:rsidR="00A25FD3">
            <w:rPr>
              <w:lang w:bidi="es-ES"/>
            </w:rPr>
            <w:t>en</w:t>
          </w:r>
        </w:sdtContent>
      </w:sdt>
      <w:r w:rsidR="00C91D7E">
        <w:rPr>
          <w:lang w:bidi="es-ES"/>
        </w:rPr>
        <w:t xml:space="preserve"> </w:t>
      </w:r>
      <w:r w:rsidR="00914823">
        <w:t>Sevilla</w:t>
      </w:r>
      <w:r w:rsidR="00C91D7E">
        <w:rPr>
          <w:lang w:bidi="es-ES"/>
        </w:rPr>
        <w:t>.</w:t>
      </w:r>
    </w:p>
    <w:tbl>
      <w:tblPr>
        <w:tblStyle w:val="Tablaconcuadrcula"/>
        <w:tblW w:w="82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Diseño de tabla para introducir actas enviadas y aprobadas por nombres"/>
      </w:tblPr>
      <w:tblGrid>
        <w:gridCol w:w="2489"/>
        <w:gridCol w:w="5756"/>
      </w:tblGrid>
      <w:tr w:rsidR="00017927" w:rsidTr="004B703A">
        <w:trPr>
          <w:tblHeader/>
        </w:trPr>
        <w:sdt>
          <w:sdtPr>
            <w:alias w:val="Actas entregadas por:"/>
            <w:tag w:val="Actas entregadas por:"/>
            <w:id w:val="-1806768384"/>
            <w:placeholder>
              <w:docPart w:val="B8879FCE2FE1446EB98016BA51A827E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89" w:type="dxa"/>
              </w:tcPr>
              <w:p w:rsidR="00C91D7E" w:rsidRDefault="00017927" w:rsidP="005578C9">
                <w:r>
                  <w:rPr>
                    <w:lang w:bidi="es-ES"/>
                  </w:rPr>
                  <w:t>Actas entregadas por:</w:t>
                </w:r>
              </w:p>
            </w:tc>
          </w:sdtContent>
        </w:sdt>
        <w:tc>
          <w:tcPr>
            <w:tcW w:w="5756" w:type="dxa"/>
          </w:tcPr>
          <w:p w:rsidR="00C91D7E" w:rsidRDefault="00914823" w:rsidP="005578C9">
            <w:r>
              <w:t>José Manuel Villegas García</w:t>
            </w:r>
          </w:p>
        </w:tc>
      </w:tr>
      <w:tr w:rsidR="00017927" w:rsidTr="004B703A">
        <w:trPr>
          <w:tblHeader/>
        </w:trPr>
        <w:sdt>
          <w:sdtPr>
            <w:alias w:val="Aprobado por:"/>
            <w:tag w:val="Aprobado por:"/>
            <w:id w:val="-996718387"/>
            <w:placeholder>
              <w:docPart w:val="68F800CC7D174F13B4EA90C6D928500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89" w:type="dxa"/>
              </w:tcPr>
              <w:p w:rsidR="00C91D7E" w:rsidRDefault="00017927" w:rsidP="005578C9">
                <w:r>
                  <w:rPr>
                    <w:lang w:bidi="es-ES"/>
                  </w:rPr>
                  <w:t>Aprobado por:</w:t>
                </w:r>
              </w:p>
            </w:tc>
          </w:sdtContent>
        </w:sdt>
        <w:tc>
          <w:tcPr>
            <w:tcW w:w="5756" w:type="dxa"/>
          </w:tcPr>
          <w:p w:rsidR="004B703A" w:rsidRDefault="004B703A" w:rsidP="004B703A"/>
          <w:p w:rsidR="004B703A" w:rsidRDefault="004B703A" w:rsidP="004B703A"/>
          <w:p w:rsidR="00C91D7E" w:rsidRDefault="004B703A" w:rsidP="004B703A">
            <w:pPr>
              <w:pStyle w:val="Prrafodelista"/>
              <w:numPr>
                <w:ilvl w:val="0"/>
                <w:numId w:val="18"/>
              </w:numPr>
            </w:pPr>
            <w:r>
              <w:t>Enrique Vázquez Franco</w:t>
            </w:r>
          </w:p>
          <w:p w:rsidR="004B703A" w:rsidRDefault="004B703A" w:rsidP="004B703A">
            <w:pPr>
              <w:pStyle w:val="Prrafodelista"/>
            </w:pPr>
          </w:p>
          <w:p w:rsidR="004B703A" w:rsidRDefault="004B703A" w:rsidP="004B703A">
            <w:pPr>
              <w:pStyle w:val="Prrafodelista"/>
            </w:pPr>
          </w:p>
          <w:p w:rsidR="004B703A" w:rsidRDefault="004B703A" w:rsidP="004B703A">
            <w:pPr>
              <w:pStyle w:val="Prrafodelista"/>
              <w:numPr>
                <w:ilvl w:val="0"/>
                <w:numId w:val="18"/>
              </w:numPr>
            </w:pPr>
            <w:r>
              <w:t>José Manuel Villegas García</w:t>
            </w:r>
          </w:p>
          <w:p w:rsidR="004B703A" w:rsidRDefault="004B703A" w:rsidP="004B703A">
            <w:pPr>
              <w:pStyle w:val="Prrafodelista"/>
            </w:pPr>
          </w:p>
          <w:p w:rsidR="004B703A" w:rsidRDefault="004B703A" w:rsidP="004B703A">
            <w:pPr>
              <w:pStyle w:val="Prrafodelista"/>
            </w:pPr>
          </w:p>
          <w:p w:rsidR="004B703A" w:rsidRDefault="004B703A" w:rsidP="004B703A">
            <w:pPr>
              <w:pStyle w:val="Prrafodelista"/>
              <w:numPr>
                <w:ilvl w:val="0"/>
                <w:numId w:val="18"/>
              </w:numPr>
            </w:pPr>
            <w:r>
              <w:t>Oliva Sánchez Rodríguez</w:t>
            </w:r>
          </w:p>
          <w:p w:rsidR="004B703A" w:rsidRDefault="004B703A" w:rsidP="004B703A">
            <w:pPr>
              <w:pStyle w:val="Prrafodelista"/>
            </w:pPr>
          </w:p>
          <w:p w:rsidR="004B703A" w:rsidRDefault="004B703A" w:rsidP="004B703A">
            <w:pPr>
              <w:pStyle w:val="Prrafodelista"/>
            </w:pPr>
          </w:p>
          <w:p w:rsidR="004B703A" w:rsidRDefault="004B703A" w:rsidP="004B703A">
            <w:pPr>
              <w:pStyle w:val="Prrafodelista"/>
              <w:numPr>
                <w:ilvl w:val="0"/>
                <w:numId w:val="18"/>
              </w:numPr>
            </w:pPr>
            <w:r>
              <w:t>Ignacio José Rodríguez Flores</w:t>
            </w:r>
          </w:p>
          <w:p w:rsidR="004B703A" w:rsidRDefault="004B703A" w:rsidP="004B703A">
            <w:pPr>
              <w:pStyle w:val="Prrafodelista"/>
            </w:pPr>
          </w:p>
          <w:p w:rsidR="004B703A" w:rsidRDefault="004B703A" w:rsidP="004B703A">
            <w:pPr>
              <w:pStyle w:val="Prrafodelista"/>
            </w:pPr>
          </w:p>
          <w:p w:rsidR="004B703A" w:rsidRDefault="004B703A" w:rsidP="004B703A">
            <w:pPr>
              <w:pStyle w:val="Prrafodelista"/>
              <w:numPr>
                <w:ilvl w:val="0"/>
                <w:numId w:val="18"/>
              </w:numPr>
            </w:pPr>
            <w:r>
              <w:t>Gonzalo Fernández Jiménez</w:t>
            </w:r>
          </w:p>
          <w:p w:rsidR="004B703A" w:rsidRDefault="004B703A" w:rsidP="004B703A">
            <w:pPr>
              <w:pStyle w:val="Prrafodelista"/>
            </w:pPr>
          </w:p>
          <w:p w:rsidR="004B703A" w:rsidRDefault="004B703A" w:rsidP="004B703A">
            <w:pPr>
              <w:pStyle w:val="Prrafodelista"/>
            </w:pPr>
          </w:p>
          <w:p w:rsidR="004B703A" w:rsidRDefault="004B703A" w:rsidP="004B703A">
            <w:pPr>
              <w:pStyle w:val="Prrafodelista"/>
              <w:numPr>
                <w:ilvl w:val="0"/>
                <w:numId w:val="18"/>
              </w:numPr>
            </w:pPr>
            <w:r>
              <w:t>Javier Hidalgo Rodríguez</w:t>
            </w:r>
          </w:p>
        </w:tc>
      </w:tr>
    </w:tbl>
    <w:p w:rsidR="009A34F6" w:rsidRDefault="009A34F6" w:rsidP="00017927"/>
    <w:sectPr w:rsidR="009A34F6" w:rsidSect="004B70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6695" w:rsidRDefault="00186695" w:rsidP="006261AC">
      <w:pPr>
        <w:spacing w:after="0" w:line="240" w:lineRule="auto"/>
      </w:pPr>
      <w:r>
        <w:separator/>
      </w:r>
    </w:p>
  </w:endnote>
  <w:endnote w:type="continuationSeparator" w:id="0">
    <w:p w:rsidR="00186695" w:rsidRDefault="00186695" w:rsidP="00626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E5B" w:rsidRDefault="00B93E5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E5B" w:rsidRDefault="00B93E5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E5B" w:rsidRDefault="00B93E5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6695" w:rsidRDefault="00186695" w:rsidP="006261AC">
      <w:pPr>
        <w:spacing w:after="0" w:line="240" w:lineRule="auto"/>
      </w:pPr>
      <w:r>
        <w:separator/>
      </w:r>
    </w:p>
  </w:footnote>
  <w:footnote w:type="continuationSeparator" w:id="0">
    <w:p w:rsidR="00186695" w:rsidRDefault="00186695" w:rsidP="00626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E5B" w:rsidRDefault="00B93E5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E5B" w:rsidRDefault="00B93E5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E5B" w:rsidRDefault="00B93E5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D1026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C2CC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5AA5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1C6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B3A932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63A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1C53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B6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D4E52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8A3C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C7439"/>
    <w:multiLevelType w:val="hybridMultilevel"/>
    <w:tmpl w:val="F048C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F93DAB"/>
    <w:multiLevelType w:val="hybridMultilevel"/>
    <w:tmpl w:val="15361F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125175"/>
    <w:multiLevelType w:val="hybridMultilevel"/>
    <w:tmpl w:val="E8D244F8"/>
    <w:lvl w:ilvl="0" w:tplc="2E84D6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67263F"/>
    <w:multiLevelType w:val="hybridMultilevel"/>
    <w:tmpl w:val="F842A2D8"/>
    <w:lvl w:ilvl="0" w:tplc="2E84D60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D147609"/>
    <w:multiLevelType w:val="hybridMultilevel"/>
    <w:tmpl w:val="FF145F04"/>
    <w:lvl w:ilvl="0" w:tplc="2E84D6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2B797A"/>
    <w:multiLevelType w:val="hybridMultilevel"/>
    <w:tmpl w:val="1BD2B93C"/>
    <w:lvl w:ilvl="0" w:tplc="2E84D6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7B31DB"/>
    <w:multiLevelType w:val="hybridMultilevel"/>
    <w:tmpl w:val="B85AE66A"/>
    <w:lvl w:ilvl="0" w:tplc="2E84D60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3111EB"/>
    <w:multiLevelType w:val="hybridMultilevel"/>
    <w:tmpl w:val="FA46E9E6"/>
    <w:lvl w:ilvl="0" w:tplc="2E84D6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5"/>
  </w:num>
  <w:num w:numId="14">
    <w:abstractNumId w:val="17"/>
  </w:num>
  <w:num w:numId="15">
    <w:abstractNumId w:val="13"/>
  </w:num>
  <w:num w:numId="16">
    <w:abstractNumId w:val="14"/>
  </w:num>
  <w:num w:numId="17">
    <w:abstractNumId w:val="1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F61"/>
    <w:rsid w:val="00012F61"/>
    <w:rsid w:val="00017927"/>
    <w:rsid w:val="000534FF"/>
    <w:rsid w:val="000D2402"/>
    <w:rsid w:val="0012244C"/>
    <w:rsid w:val="00186695"/>
    <w:rsid w:val="001B4272"/>
    <w:rsid w:val="00272ABC"/>
    <w:rsid w:val="002A147F"/>
    <w:rsid w:val="002D65D7"/>
    <w:rsid w:val="002F19D5"/>
    <w:rsid w:val="003164F3"/>
    <w:rsid w:val="00316C23"/>
    <w:rsid w:val="0039417D"/>
    <w:rsid w:val="003C02F6"/>
    <w:rsid w:val="00497866"/>
    <w:rsid w:val="004B703A"/>
    <w:rsid w:val="005578C9"/>
    <w:rsid w:val="00564B60"/>
    <w:rsid w:val="005B0362"/>
    <w:rsid w:val="005D2B86"/>
    <w:rsid w:val="006261AC"/>
    <w:rsid w:val="0065155C"/>
    <w:rsid w:val="00663AC9"/>
    <w:rsid w:val="0069738C"/>
    <w:rsid w:val="006A29ED"/>
    <w:rsid w:val="006C28A7"/>
    <w:rsid w:val="00767BE9"/>
    <w:rsid w:val="008C4D50"/>
    <w:rsid w:val="008C6603"/>
    <w:rsid w:val="00913F9D"/>
    <w:rsid w:val="00914823"/>
    <w:rsid w:val="00925080"/>
    <w:rsid w:val="009665E8"/>
    <w:rsid w:val="00994CC9"/>
    <w:rsid w:val="009A34F6"/>
    <w:rsid w:val="009C5695"/>
    <w:rsid w:val="00A1127D"/>
    <w:rsid w:val="00A25FD3"/>
    <w:rsid w:val="00A32DE9"/>
    <w:rsid w:val="00A95576"/>
    <w:rsid w:val="00AD0486"/>
    <w:rsid w:val="00B93E5B"/>
    <w:rsid w:val="00BD0E68"/>
    <w:rsid w:val="00C12DA5"/>
    <w:rsid w:val="00C91D7E"/>
    <w:rsid w:val="00CA3F46"/>
    <w:rsid w:val="00D30FB6"/>
    <w:rsid w:val="00DB3CF3"/>
    <w:rsid w:val="00E105F9"/>
    <w:rsid w:val="00E44288"/>
    <w:rsid w:val="00E453BC"/>
    <w:rsid w:val="00E824F4"/>
    <w:rsid w:val="00EF0387"/>
    <w:rsid w:val="00F063C8"/>
    <w:rsid w:val="00F756A7"/>
    <w:rsid w:val="00F846A7"/>
    <w:rsid w:val="00F933B5"/>
    <w:rsid w:val="00FF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0E196D0"/>
  <w15:docId w15:val="{83CB7A46-2419-4C49-B8C2-09C6A4ADF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30FB6"/>
    <w:pPr>
      <w:tabs>
        <w:tab w:val="left" w:pos="2448"/>
      </w:tabs>
      <w:spacing w:after="240" w:line="276" w:lineRule="auto"/>
    </w:pPr>
    <w:rPr>
      <w:rFonts w:asciiTheme="minorHAnsi" w:hAnsiTheme="minorHAnsi"/>
      <w:sz w:val="24"/>
      <w:szCs w:val="24"/>
    </w:rPr>
  </w:style>
  <w:style w:type="paragraph" w:styleId="Ttulo1">
    <w:name w:val="heading 1"/>
    <w:basedOn w:val="Normal"/>
    <w:next w:val="Normal"/>
    <w:uiPriority w:val="9"/>
    <w:qFormat/>
    <w:rsid w:val="000534FF"/>
    <w:pPr>
      <w:spacing w:after="360"/>
      <w:contextualSpacing/>
      <w:jc w:val="center"/>
      <w:outlineLvl w:val="0"/>
    </w:pPr>
    <w:rPr>
      <w:sz w:val="26"/>
    </w:rPr>
  </w:style>
  <w:style w:type="paragraph" w:styleId="Ttulo2">
    <w:name w:val="heading 2"/>
    <w:basedOn w:val="Normal"/>
    <w:next w:val="Normal"/>
    <w:uiPriority w:val="9"/>
    <w:unhideWhenUsed/>
    <w:qFormat/>
    <w:rsid w:val="005578C9"/>
    <w:pPr>
      <w:spacing w:after="0"/>
      <w:outlineLvl w:val="1"/>
    </w:pPr>
    <w:rPr>
      <w:rFonts w:asciiTheme="majorHAnsi" w:hAnsiTheme="majorHAnsi"/>
      <w:b/>
    </w:rPr>
  </w:style>
  <w:style w:type="paragraph" w:styleId="Ttulo3">
    <w:name w:val="heading 3"/>
    <w:basedOn w:val="Normal"/>
    <w:next w:val="Normal"/>
    <w:uiPriority w:val="9"/>
    <w:semiHidden/>
    <w:unhideWhenUsed/>
    <w:rsid w:val="005578C9"/>
    <w:pPr>
      <w:keepNext/>
      <w:outlineLvl w:val="2"/>
    </w:pPr>
    <w:rPr>
      <w:rFonts w:asciiTheme="majorHAnsi" w:hAnsiTheme="majorHAnsi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64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64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Organizacin">
    <w:name w:val="Organización"/>
    <w:basedOn w:val="Normal"/>
    <w:unhideWhenUsed/>
    <w:qFormat/>
    <w:rsid w:val="00272ABC"/>
    <w:pPr>
      <w:jc w:val="center"/>
    </w:pPr>
    <w:rPr>
      <w:b/>
      <w:sz w:val="28"/>
    </w:rPr>
  </w:style>
  <w:style w:type="character" w:styleId="Textodelmarcadordeposicin">
    <w:name w:val="Placeholder Text"/>
    <w:basedOn w:val="Fuentedeprrafopredeter"/>
    <w:uiPriority w:val="99"/>
    <w:semiHidden/>
    <w:rsid w:val="00272ABC"/>
    <w:rPr>
      <w:color w:val="808080"/>
    </w:rPr>
  </w:style>
  <w:style w:type="paragraph" w:styleId="Textodeglobo">
    <w:name w:val="Balloon Text"/>
    <w:basedOn w:val="Normal"/>
    <w:link w:val="TextodegloboCar"/>
    <w:semiHidden/>
    <w:unhideWhenUsed/>
    <w:rsid w:val="00272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272AB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53BC"/>
    <w:pPr>
      <w:tabs>
        <w:tab w:val="clear" w:pos="2448"/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FB6"/>
    <w:rPr>
      <w:rFonts w:asciiTheme="minorHAnsi" w:hAnsiTheme="minorHAnsi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E453BC"/>
    <w:pPr>
      <w:tabs>
        <w:tab w:val="clear" w:pos="2448"/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0FB6"/>
    <w:rPr>
      <w:rFonts w:asciiTheme="minorHAnsi" w:hAnsiTheme="minorHAnsi"/>
      <w:sz w:val="24"/>
      <w:szCs w:val="24"/>
    </w:rPr>
  </w:style>
  <w:style w:type="table" w:styleId="Tablaconcuadrcula">
    <w:name w:val="Table Grid"/>
    <w:basedOn w:val="Tablanormal"/>
    <w:rsid w:val="00C91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12"/>
    <w:unhideWhenUsed/>
    <w:qFormat/>
    <w:rsid w:val="00A25FD3"/>
    <w:rPr>
      <w:iCs/>
      <w:color w:val="595959" w:themeColor="text1" w:themeTint="A6"/>
    </w:rPr>
  </w:style>
  <w:style w:type="paragraph" w:styleId="Textodebloque">
    <w:name w:val="Block Text"/>
    <w:basedOn w:val="Normal"/>
    <w:semiHidden/>
    <w:unhideWhenUsed/>
    <w:rsid w:val="003164F3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0FB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0FB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164F3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164F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164F3"/>
    <w:rPr>
      <w:rFonts w:asciiTheme="minorHAnsi" w:hAnsiTheme="minorHAnsi"/>
      <w:i/>
      <w:iCs/>
      <w:color w:val="365F91" w:themeColor="accent1" w:themeShade="BF"/>
      <w:sz w:val="24"/>
      <w:szCs w:val="24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3164F3"/>
    <w:rPr>
      <w:b/>
      <w:bCs/>
      <w:caps w:val="0"/>
      <w:smallCaps/>
      <w:color w:val="365F91" w:themeColor="accent1" w:themeShade="BF"/>
      <w:spacing w:val="5"/>
    </w:rPr>
  </w:style>
  <w:style w:type="character" w:customStyle="1" w:styleId="Mencinnoresuelta">
    <w:name w:val="Mención no resuelta"/>
    <w:basedOn w:val="Fuentedeprrafopredeter"/>
    <w:uiPriority w:val="99"/>
    <w:semiHidden/>
    <w:unhideWhenUsed/>
    <w:rsid w:val="003164F3"/>
    <w:rPr>
      <w:color w:val="595959" w:themeColor="text1" w:themeTint="A6"/>
      <w:shd w:val="clear" w:color="auto" w:fill="E6E6E6"/>
    </w:rPr>
  </w:style>
  <w:style w:type="paragraph" w:styleId="Prrafodelista">
    <w:name w:val="List Paragraph"/>
    <w:basedOn w:val="Normal"/>
    <w:uiPriority w:val="34"/>
    <w:unhideWhenUsed/>
    <w:rsid w:val="00012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6jos\AppData\Roaming\Microsoft\Templates\Acta%20de%20reuni&#243;n%20(formulario%20larg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135DABBEE304FF8BB2E43468476F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8CA7-A732-4D2E-8346-766F8731B395}"/>
      </w:docPartPr>
      <w:docPartBody>
        <w:p w:rsidR="00000000" w:rsidRDefault="008A3B0E">
          <w:pPr>
            <w:pStyle w:val="1135DABBEE304FF8BB2E43468476F2EA"/>
          </w:pPr>
          <w:r>
            <w:rPr>
              <w:lang w:bidi="es-ES"/>
            </w:rPr>
            <w:t>Nombre de la empresa o el comité</w:t>
          </w:r>
        </w:p>
      </w:docPartBody>
    </w:docPart>
    <w:docPart>
      <w:docPartPr>
        <w:name w:val="230BE12DF03F487A83B2C5C76AE2D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83DA7-E476-4DAB-ACC3-6F808C40DD0B}"/>
      </w:docPartPr>
      <w:docPartBody>
        <w:p w:rsidR="00000000" w:rsidRDefault="008A3B0E">
          <w:pPr>
            <w:pStyle w:val="230BE12DF03F487A83B2C5C76AE2DAC1"/>
          </w:pPr>
          <w:r>
            <w:rPr>
              <w:lang w:bidi="es-ES"/>
            </w:rPr>
            <w:t>Fecha</w:t>
          </w:r>
        </w:p>
      </w:docPartBody>
    </w:docPart>
    <w:docPart>
      <w:docPartPr>
        <w:name w:val="79B8E0B733A34835BB24169475B7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3EEBE-CE66-4493-87EE-47AE93CB13FB}"/>
      </w:docPartPr>
      <w:docPartBody>
        <w:p w:rsidR="00000000" w:rsidRDefault="008A3B0E">
          <w:pPr>
            <w:pStyle w:val="79B8E0B733A34835BB24169475B7A578"/>
          </w:pPr>
          <w:r w:rsidRPr="0012244C">
            <w:rPr>
              <w:lang w:bidi="es-ES"/>
            </w:rPr>
            <w:t>Apertura</w:t>
          </w:r>
        </w:p>
      </w:docPartBody>
    </w:docPart>
    <w:docPart>
      <w:docPartPr>
        <w:name w:val="6438A3B1DA264CB5A87C00E97EC25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73853-2C12-4BDF-8805-A9DABE6A025C}"/>
      </w:docPartPr>
      <w:docPartBody>
        <w:p w:rsidR="00000000" w:rsidRDefault="008A3B0E">
          <w:pPr>
            <w:pStyle w:val="6438A3B1DA264CB5A87C00E97EC25DA8"/>
          </w:pPr>
          <w:r>
            <w:rPr>
              <w:lang w:bidi="es-ES"/>
            </w:rPr>
            <w:t>La reunión periódica de</w:t>
          </w:r>
        </w:p>
      </w:docPartBody>
    </w:docPart>
    <w:docPart>
      <w:docPartPr>
        <w:name w:val="A3258CEB04FC42E0BC9B92AEB0D84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AA5F8-C2F8-4787-917C-ABDC53132A35}"/>
      </w:docPartPr>
      <w:docPartBody>
        <w:p w:rsidR="00000000" w:rsidRDefault="008A3B0E">
          <w:pPr>
            <w:pStyle w:val="A3258CEB04FC42E0BC9B92AEB0D8489E"/>
          </w:pPr>
          <w:r>
            <w:rPr>
              <w:lang w:bidi="es-ES"/>
            </w:rPr>
            <w:t>Nombre de la empresa o el comité</w:t>
          </w:r>
        </w:p>
      </w:docPartBody>
    </w:docPart>
    <w:docPart>
      <w:docPartPr>
        <w:name w:val="B49D7DCCCB2A4B2D80031831E6D8C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7500B-2121-4945-8F54-8A49F6BB2896}"/>
      </w:docPartPr>
      <w:docPartBody>
        <w:p w:rsidR="00000000" w:rsidRDefault="008A3B0E">
          <w:pPr>
            <w:pStyle w:val="B49D7DCCCB2A4B2D80031831E6D8CC0E"/>
          </w:pPr>
          <w:r>
            <w:rPr>
              <w:lang w:bidi="es-ES"/>
            </w:rPr>
            <w:t>ha sido convocada a las</w:t>
          </w:r>
        </w:p>
      </w:docPartBody>
    </w:docPart>
    <w:docPart>
      <w:docPartPr>
        <w:name w:val="C99266B5DA0843E9AAE234331B73C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B8008-E73D-4703-B2BE-0A90EF168D7C}"/>
      </w:docPartPr>
      <w:docPartBody>
        <w:p w:rsidR="00000000" w:rsidRDefault="008A3B0E">
          <w:pPr>
            <w:pStyle w:val="C99266B5DA0843E9AAE234331B73C17A"/>
          </w:pPr>
          <w:r>
            <w:rPr>
              <w:lang w:bidi="es-ES"/>
            </w:rPr>
            <w:t>del</w:t>
          </w:r>
        </w:p>
      </w:docPartBody>
    </w:docPart>
    <w:docPart>
      <w:docPartPr>
        <w:name w:val="517721BC4EA64C309BECAFF10357F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3D098-D84F-4B17-9361-8E0DA07E6D90}"/>
      </w:docPartPr>
      <w:docPartBody>
        <w:p w:rsidR="00000000" w:rsidRDefault="008A3B0E">
          <w:pPr>
            <w:pStyle w:val="517721BC4EA64C309BECAFF10357F461"/>
          </w:pPr>
          <w:r>
            <w:rPr>
              <w:lang w:bidi="es-ES"/>
            </w:rPr>
            <w:t>fecha</w:t>
          </w:r>
        </w:p>
      </w:docPartBody>
    </w:docPart>
    <w:docPart>
      <w:docPartPr>
        <w:name w:val="53555809874040328E853ECAAB2D5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0A2EB-E294-4FAA-8BA3-8F76FAAA7F4B}"/>
      </w:docPartPr>
      <w:docPartBody>
        <w:p w:rsidR="00000000" w:rsidRDefault="008A3B0E">
          <w:pPr>
            <w:pStyle w:val="53555809874040328E853ECAAB2D5EE0"/>
          </w:pPr>
          <w:r>
            <w:rPr>
              <w:lang w:bidi="es-ES"/>
            </w:rPr>
            <w:t>en</w:t>
          </w:r>
        </w:p>
      </w:docPartBody>
    </w:docPart>
    <w:docPart>
      <w:docPartPr>
        <w:name w:val="A95F35CDF6EF4A618C3959A0C7CB21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837-A372-4D56-8E79-E4EAE79F4467}"/>
      </w:docPartPr>
      <w:docPartBody>
        <w:p w:rsidR="00000000" w:rsidRDefault="008A3B0E">
          <w:pPr>
            <w:pStyle w:val="A95F35CDF6EF4A618C3959A0C7CB211D"/>
          </w:pPr>
          <w:r>
            <w:rPr>
              <w:lang w:bidi="es-ES"/>
            </w:rPr>
            <w:t>por</w:t>
          </w:r>
        </w:p>
      </w:docPartBody>
    </w:docPart>
    <w:docPart>
      <w:docPartPr>
        <w:name w:val="F340A7D0F2D84FE188CDE339BC901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A6619B-83EE-452F-8CFC-DA3A1A2ABEF7}"/>
      </w:docPartPr>
      <w:docPartBody>
        <w:p w:rsidR="00000000" w:rsidRDefault="008A3B0E">
          <w:pPr>
            <w:pStyle w:val="F340A7D0F2D84FE188CDE339BC901521"/>
          </w:pPr>
          <w:r w:rsidRPr="00A25FD3">
            <w:rPr>
              <w:rStyle w:val="nfasis"/>
              <w:lang w:bidi="es-ES"/>
            </w:rPr>
            <w:t>Nombre del responsable</w:t>
          </w:r>
        </w:p>
      </w:docPartBody>
    </w:docPart>
    <w:docPart>
      <w:docPartPr>
        <w:name w:val="9CCD5A5995E74835B44063F9725ED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03517-A5F8-48AC-9763-250E63B20093}"/>
      </w:docPartPr>
      <w:docPartBody>
        <w:p w:rsidR="00000000" w:rsidRDefault="008A3B0E">
          <w:pPr>
            <w:pStyle w:val="9CCD5A5995E74835B44063F9725ED629"/>
          </w:pPr>
          <w:r>
            <w:rPr>
              <w:lang w:bidi="es-ES"/>
            </w:rPr>
            <w:t>Presentación</w:t>
          </w:r>
        </w:p>
      </w:docPartBody>
    </w:docPart>
    <w:docPart>
      <w:docPartPr>
        <w:name w:val="191C3DEB424C4C67BB2CD1E490605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97DC5-B13B-430B-AA03-E998C49CF428}"/>
      </w:docPartPr>
      <w:docPartBody>
        <w:p w:rsidR="00000000" w:rsidRDefault="008A3B0E">
          <w:pPr>
            <w:pStyle w:val="191C3DEB424C4C67BB2CD1E490605839"/>
          </w:pPr>
          <w:r>
            <w:rPr>
              <w:lang w:bidi="es-ES"/>
            </w:rPr>
            <w:t>Aprobación del orden del día</w:t>
          </w:r>
        </w:p>
      </w:docPartBody>
    </w:docPart>
    <w:docPart>
      <w:docPartPr>
        <w:name w:val="F8B86C9A418247CE81E5EF3CDBB78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C83DF-054E-4F16-B927-32476CBF2857}"/>
      </w:docPartPr>
      <w:docPartBody>
        <w:p w:rsidR="00000000" w:rsidRDefault="008A3B0E">
          <w:pPr>
            <w:pStyle w:val="F8B86C9A418247CE81E5EF3CDBB782F0"/>
          </w:pPr>
          <w:r>
            <w:rPr>
              <w:lang w:bidi="es-ES"/>
            </w:rPr>
            <w:t>Aprobación de las actas</w:t>
          </w:r>
        </w:p>
      </w:docPartBody>
    </w:docPart>
    <w:docPart>
      <w:docPartPr>
        <w:name w:val="6ADA39C51829402B9C7847C1AB66E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A27AB-CE98-4826-8FB7-700A02C34D2A}"/>
      </w:docPartPr>
      <w:docPartBody>
        <w:p w:rsidR="00000000" w:rsidRDefault="008A3B0E">
          <w:pPr>
            <w:pStyle w:val="6ADA39C51829402B9C7847C1AB66EB2D"/>
          </w:pPr>
          <w:r>
            <w:rPr>
              <w:lang w:bidi="es-ES"/>
            </w:rPr>
            <w:t>Temas por resolver</w:t>
          </w:r>
        </w:p>
      </w:docPartBody>
    </w:docPart>
    <w:docPart>
      <w:docPartPr>
        <w:name w:val="8C9557A05D2943E4B8200DEE22B63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BB19E-B97F-40CD-9D2D-D065942A71AD}"/>
      </w:docPartPr>
      <w:docPartBody>
        <w:p w:rsidR="00000000" w:rsidRDefault="008A3B0E">
          <w:pPr>
            <w:pStyle w:val="8C9557A05D2943E4B8200DEE22B63397"/>
          </w:pPr>
          <w:r>
            <w:rPr>
              <w:lang w:bidi="es-ES"/>
            </w:rPr>
            <w:t xml:space="preserve">Nuevos </w:t>
          </w:r>
          <w:r>
            <w:rPr>
              <w:lang w:bidi="es-ES"/>
            </w:rPr>
            <w:t>asuntos</w:t>
          </w:r>
        </w:p>
      </w:docPartBody>
    </w:docPart>
    <w:docPart>
      <w:docPartPr>
        <w:name w:val="249161DE4E8846628FBEC131BD467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F03B5-D0AA-4158-BB65-D076C90CD088}"/>
      </w:docPartPr>
      <w:docPartBody>
        <w:p w:rsidR="00000000" w:rsidRDefault="008A3B0E">
          <w:pPr>
            <w:pStyle w:val="249161DE4E8846628FBEC131BD4678CE"/>
          </w:pPr>
          <w:r>
            <w:rPr>
              <w:lang w:bidi="es-ES"/>
            </w:rPr>
            <w:t>Orden del día de la reunión siguiente</w:t>
          </w:r>
        </w:p>
      </w:docPartBody>
    </w:docPart>
    <w:docPart>
      <w:docPartPr>
        <w:name w:val="90ACB9B88A944855B07EE506E5C29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15A0B-EE41-4255-8D25-0D766211A72E}"/>
      </w:docPartPr>
      <w:docPartBody>
        <w:p w:rsidR="00000000" w:rsidRDefault="008A3B0E">
          <w:pPr>
            <w:pStyle w:val="90ACB9B88A944855B07EE506E5C29CA3"/>
          </w:pPr>
          <w:r>
            <w:rPr>
              <w:lang w:bidi="es-ES"/>
            </w:rPr>
            <w:t>Levantamiento de la sesión</w:t>
          </w:r>
        </w:p>
      </w:docPartBody>
    </w:docPart>
    <w:docPart>
      <w:docPartPr>
        <w:name w:val="118E53D3ECA44FBE8E5E4C05BFCEC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2F7A1-A57A-4E1D-B022-DB932BF7D67B}"/>
      </w:docPartPr>
      <w:docPartBody>
        <w:p w:rsidR="00000000" w:rsidRDefault="008A3B0E">
          <w:pPr>
            <w:pStyle w:val="118E53D3ECA44FBE8E5E4C05BFCECA1A"/>
          </w:pPr>
          <w:r>
            <w:rPr>
              <w:lang w:bidi="es-ES"/>
            </w:rPr>
            <w:t>Se levantó la sesión de la reunión a las</w:t>
          </w:r>
        </w:p>
      </w:docPartBody>
    </w:docPart>
    <w:docPart>
      <w:docPartPr>
        <w:name w:val="1C11FEE4A5BE488C9BF1CA58630E1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8B018-2E57-40C1-95AC-B83A6C157016}"/>
      </w:docPartPr>
      <w:docPartBody>
        <w:p w:rsidR="00000000" w:rsidRDefault="008A3B0E">
          <w:pPr>
            <w:pStyle w:val="1C11FEE4A5BE488C9BF1CA58630E130C"/>
          </w:pPr>
          <w:r>
            <w:rPr>
              <w:lang w:bidi="es-ES"/>
            </w:rPr>
            <w:t>por</w:t>
          </w:r>
        </w:p>
      </w:docPartBody>
    </w:docPart>
    <w:docPart>
      <w:docPartPr>
        <w:name w:val="BFEEAAF3774A424F9031264CDBD02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8D14E-369E-42B0-A933-AA50DECCDC51}"/>
      </w:docPartPr>
      <w:docPartBody>
        <w:p w:rsidR="00000000" w:rsidRDefault="008A3B0E">
          <w:pPr>
            <w:pStyle w:val="BFEEAAF3774A424F9031264CDBD02B69"/>
          </w:pPr>
          <w:r>
            <w:rPr>
              <w:lang w:bidi="es-ES"/>
            </w:rPr>
            <w:t>Nombre del responsable</w:t>
          </w:r>
        </w:p>
      </w:docPartBody>
    </w:docPart>
    <w:docPart>
      <w:docPartPr>
        <w:name w:val="2795BD91CBBC49DE94C8759A18474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B0A96-B010-4C30-A1B7-A2C070EE949A}"/>
      </w:docPartPr>
      <w:docPartBody>
        <w:p w:rsidR="00000000" w:rsidRDefault="008A3B0E">
          <w:pPr>
            <w:pStyle w:val="2795BD91CBBC49DE94C8759A18474C25"/>
          </w:pPr>
          <w:r>
            <w:rPr>
              <w:lang w:bidi="es-ES"/>
            </w:rPr>
            <w:t xml:space="preserve">La próxima reunión general tendrá lugar a las </w:t>
          </w:r>
        </w:p>
      </w:docPartBody>
    </w:docPart>
    <w:docPart>
      <w:docPartPr>
        <w:name w:val="35C87E23E7DF423DA0D1B0C6430D7D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AF10F-A2ED-444B-A583-9B8A046A8252}"/>
      </w:docPartPr>
      <w:docPartBody>
        <w:p w:rsidR="00000000" w:rsidRDefault="008A3B0E">
          <w:pPr>
            <w:pStyle w:val="35C87E23E7DF423DA0D1B0C6430D7D5A"/>
          </w:pPr>
          <w:r>
            <w:rPr>
              <w:lang w:bidi="es-ES"/>
            </w:rPr>
            <w:t>del</w:t>
          </w:r>
        </w:p>
      </w:docPartBody>
    </w:docPart>
    <w:docPart>
      <w:docPartPr>
        <w:name w:val="BFC637D9246A4A4495D7398260A3D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D7552-B4CA-47A6-A8EA-ECE5AFB64C97}"/>
      </w:docPartPr>
      <w:docPartBody>
        <w:p w:rsidR="00000000" w:rsidRDefault="008A3B0E">
          <w:pPr>
            <w:pStyle w:val="BFC637D9246A4A4495D7398260A3D7C3"/>
          </w:pPr>
          <w:r>
            <w:rPr>
              <w:lang w:bidi="es-ES"/>
            </w:rPr>
            <w:t>en</w:t>
          </w:r>
        </w:p>
      </w:docPartBody>
    </w:docPart>
    <w:docPart>
      <w:docPartPr>
        <w:name w:val="B8879FCE2FE1446EB98016BA51A82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4A88A-0A28-4CE8-9193-3CEA2D3461BD}"/>
      </w:docPartPr>
      <w:docPartBody>
        <w:p w:rsidR="00000000" w:rsidRDefault="008A3B0E">
          <w:pPr>
            <w:pStyle w:val="B8879FCE2FE1446EB98016BA51A827EA"/>
          </w:pPr>
          <w:r>
            <w:rPr>
              <w:lang w:bidi="es-ES"/>
            </w:rPr>
            <w:t>Actas entregadas por:</w:t>
          </w:r>
        </w:p>
      </w:docPartBody>
    </w:docPart>
    <w:docPart>
      <w:docPartPr>
        <w:name w:val="68F800CC7D174F13B4EA90C6D9285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F89F2-ABFE-40D8-B74C-0CABDAD5BB3E}"/>
      </w:docPartPr>
      <w:docPartBody>
        <w:p w:rsidR="00000000" w:rsidRDefault="008A3B0E">
          <w:pPr>
            <w:pStyle w:val="68F800CC7D174F13B4EA90C6D9285000"/>
          </w:pPr>
          <w:r>
            <w:rPr>
              <w:lang w:bidi="es-ES"/>
            </w:rPr>
            <w:t>Aprobado por: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B0E"/>
    <w:rsid w:val="008A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135DABBEE304FF8BB2E43468476F2EA">
    <w:name w:val="1135DABBEE304FF8BB2E43468476F2EA"/>
  </w:style>
  <w:style w:type="paragraph" w:customStyle="1" w:styleId="0D3C6895EAF24CDE8E63A7579294476A">
    <w:name w:val="0D3C6895EAF24CDE8E63A7579294476A"/>
  </w:style>
  <w:style w:type="paragraph" w:customStyle="1" w:styleId="230BE12DF03F487A83B2C5C76AE2DAC1">
    <w:name w:val="230BE12DF03F487A83B2C5C76AE2DAC1"/>
  </w:style>
  <w:style w:type="paragraph" w:customStyle="1" w:styleId="79B8E0B733A34835BB24169475B7A578">
    <w:name w:val="79B8E0B733A34835BB24169475B7A578"/>
  </w:style>
  <w:style w:type="paragraph" w:customStyle="1" w:styleId="6438A3B1DA264CB5A87C00E97EC25DA8">
    <w:name w:val="6438A3B1DA264CB5A87C00E97EC25DA8"/>
  </w:style>
  <w:style w:type="paragraph" w:customStyle="1" w:styleId="A3258CEB04FC42E0BC9B92AEB0D8489E">
    <w:name w:val="A3258CEB04FC42E0BC9B92AEB0D8489E"/>
  </w:style>
  <w:style w:type="paragraph" w:customStyle="1" w:styleId="B49D7DCCCB2A4B2D80031831E6D8CC0E">
    <w:name w:val="B49D7DCCCB2A4B2D80031831E6D8CC0E"/>
  </w:style>
  <w:style w:type="character" w:styleId="nfasis">
    <w:name w:val="Emphasis"/>
    <w:basedOn w:val="Fuentedeprrafopredeter"/>
    <w:uiPriority w:val="12"/>
    <w:unhideWhenUsed/>
    <w:qFormat/>
    <w:rPr>
      <w:iCs/>
      <w:color w:val="595959" w:themeColor="text1" w:themeTint="A6"/>
    </w:rPr>
  </w:style>
  <w:style w:type="paragraph" w:customStyle="1" w:styleId="B0C7CAAD8A834E53B4AD964454E1DB1A">
    <w:name w:val="B0C7CAAD8A834E53B4AD964454E1DB1A"/>
  </w:style>
  <w:style w:type="paragraph" w:customStyle="1" w:styleId="C99266B5DA0843E9AAE234331B73C17A">
    <w:name w:val="C99266B5DA0843E9AAE234331B73C17A"/>
  </w:style>
  <w:style w:type="paragraph" w:customStyle="1" w:styleId="517721BC4EA64C309BECAFF10357F461">
    <w:name w:val="517721BC4EA64C309BECAFF10357F461"/>
  </w:style>
  <w:style w:type="paragraph" w:customStyle="1" w:styleId="53555809874040328E853ECAAB2D5EE0">
    <w:name w:val="53555809874040328E853ECAAB2D5EE0"/>
  </w:style>
  <w:style w:type="paragraph" w:customStyle="1" w:styleId="7EBFDAA1CB8E4CEC8B795FB9BCA70530">
    <w:name w:val="7EBFDAA1CB8E4CEC8B795FB9BCA70530"/>
  </w:style>
  <w:style w:type="paragraph" w:customStyle="1" w:styleId="A95F35CDF6EF4A618C3959A0C7CB211D">
    <w:name w:val="A95F35CDF6EF4A618C3959A0C7CB211D"/>
  </w:style>
  <w:style w:type="paragraph" w:customStyle="1" w:styleId="F340A7D0F2D84FE188CDE339BC901521">
    <w:name w:val="F340A7D0F2D84FE188CDE339BC901521"/>
  </w:style>
  <w:style w:type="paragraph" w:customStyle="1" w:styleId="9CCD5A5995E74835B44063F9725ED629">
    <w:name w:val="9CCD5A5995E74835B44063F9725ED629"/>
  </w:style>
  <w:style w:type="paragraph" w:customStyle="1" w:styleId="E4C66636202F47BBA105FB479995BB82">
    <w:name w:val="E4C66636202F47BBA105FB479995BB82"/>
  </w:style>
  <w:style w:type="paragraph" w:customStyle="1" w:styleId="191C3DEB424C4C67BB2CD1E490605839">
    <w:name w:val="191C3DEB424C4C67BB2CD1E490605839"/>
  </w:style>
  <w:style w:type="paragraph" w:customStyle="1" w:styleId="13334BE68E994A6FB1429517DFEA66BB">
    <w:name w:val="13334BE68E994A6FB1429517DFEA66BB"/>
  </w:style>
  <w:style w:type="paragraph" w:customStyle="1" w:styleId="F8B86C9A418247CE81E5EF3CDBB782F0">
    <w:name w:val="F8B86C9A418247CE81E5EF3CDBB782F0"/>
  </w:style>
  <w:style w:type="paragraph" w:customStyle="1" w:styleId="C763A71AFE794123BA2D1FE8CFED1881">
    <w:name w:val="C763A71AFE794123BA2D1FE8CFED1881"/>
  </w:style>
  <w:style w:type="paragraph" w:customStyle="1" w:styleId="6ADA39C51829402B9C7847C1AB66EB2D">
    <w:name w:val="6ADA39C51829402B9C7847C1AB66EB2D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946B006A06B04FDA80F038078624DC39">
    <w:name w:val="946B006A06B04FDA80F038078624DC39"/>
  </w:style>
  <w:style w:type="paragraph" w:customStyle="1" w:styleId="8C9557A05D2943E4B8200DEE22B63397">
    <w:name w:val="8C9557A05D2943E4B8200DEE22B63397"/>
  </w:style>
  <w:style w:type="paragraph" w:customStyle="1" w:styleId="C2740ABAE1604680A9E998F1B4E779FE">
    <w:name w:val="C2740ABAE1604680A9E998F1B4E779FE"/>
  </w:style>
  <w:style w:type="paragraph" w:customStyle="1" w:styleId="249161DE4E8846628FBEC131BD4678CE">
    <w:name w:val="249161DE4E8846628FBEC131BD4678CE"/>
  </w:style>
  <w:style w:type="paragraph" w:customStyle="1" w:styleId="A4A34422D69A4648A434EE693C26CB34">
    <w:name w:val="A4A34422D69A4648A434EE693C26CB34"/>
  </w:style>
  <w:style w:type="paragraph" w:customStyle="1" w:styleId="90ACB9B88A944855B07EE506E5C29CA3">
    <w:name w:val="90ACB9B88A944855B07EE506E5C29CA3"/>
  </w:style>
  <w:style w:type="paragraph" w:customStyle="1" w:styleId="118E53D3ECA44FBE8E5E4C05BFCECA1A">
    <w:name w:val="118E53D3ECA44FBE8E5E4C05BFCECA1A"/>
  </w:style>
  <w:style w:type="paragraph" w:customStyle="1" w:styleId="9099519A82834561B4FEEE96CBCE244B">
    <w:name w:val="9099519A82834561B4FEEE96CBCE244B"/>
  </w:style>
  <w:style w:type="paragraph" w:customStyle="1" w:styleId="1C11FEE4A5BE488C9BF1CA58630E130C">
    <w:name w:val="1C11FEE4A5BE488C9BF1CA58630E130C"/>
  </w:style>
  <w:style w:type="paragraph" w:customStyle="1" w:styleId="BFEEAAF3774A424F9031264CDBD02B69">
    <w:name w:val="BFEEAAF3774A424F9031264CDBD02B69"/>
  </w:style>
  <w:style w:type="paragraph" w:customStyle="1" w:styleId="2795BD91CBBC49DE94C8759A18474C25">
    <w:name w:val="2795BD91CBBC49DE94C8759A18474C25"/>
  </w:style>
  <w:style w:type="paragraph" w:customStyle="1" w:styleId="EA4D653029674935B4CBB84943A7D7AD">
    <w:name w:val="EA4D653029674935B4CBB84943A7D7AD"/>
  </w:style>
  <w:style w:type="paragraph" w:customStyle="1" w:styleId="35C87E23E7DF423DA0D1B0C6430D7D5A">
    <w:name w:val="35C87E23E7DF423DA0D1B0C6430D7D5A"/>
  </w:style>
  <w:style w:type="paragraph" w:customStyle="1" w:styleId="A911090AACE2496399512C1E7FD3EF39">
    <w:name w:val="A911090AACE2496399512C1E7FD3EF39"/>
  </w:style>
  <w:style w:type="paragraph" w:customStyle="1" w:styleId="BFC637D9246A4A4495D7398260A3D7C3">
    <w:name w:val="BFC637D9246A4A4495D7398260A3D7C3"/>
  </w:style>
  <w:style w:type="paragraph" w:customStyle="1" w:styleId="5D73118B9F3242F9AC304EEECF16435F">
    <w:name w:val="5D73118B9F3242F9AC304EEECF16435F"/>
  </w:style>
  <w:style w:type="paragraph" w:customStyle="1" w:styleId="B8879FCE2FE1446EB98016BA51A827EA">
    <w:name w:val="B8879FCE2FE1446EB98016BA51A827EA"/>
  </w:style>
  <w:style w:type="paragraph" w:customStyle="1" w:styleId="0F988C56401E459FAF002732D3F06692">
    <w:name w:val="0F988C56401E459FAF002732D3F06692"/>
  </w:style>
  <w:style w:type="paragraph" w:customStyle="1" w:styleId="68F800CC7D174F13B4EA90C6D9285000">
    <w:name w:val="68F800CC7D174F13B4EA90C6D9285000"/>
  </w:style>
  <w:style w:type="paragraph" w:customStyle="1" w:styleId="10597CEECE1643B98970586E8E7B3307">
    <w:name w:val="10597CEECE1643B98970586E8E7B33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inut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Acta de reunión (formulario largo).dotx</Template>
  <TotalTime>127</TotalTime>
  <Pages>2</Pages>
  <Words>309</Words>
  <Characters>1701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Grupos de aprendizaje K+</dc:subject>
  <dc:creator>Jose Manuel Villegas García</dc:creator>
  <cp:keywords>28/10/2019</cp:keywords>
  <dc:description>José Manuel Villegas</dc:description>
  <cp:lastModifiedBy>Jose Manuel Villegas García</cp:lastModifiedBy>
  <cp:revision>9</cp:revision>
  <cp:lastPrinted>2012-01-04T23:03:00Z</cp:lastPrinted>
  <dcterms:created xsi:type="dcterms:W3CDTF">2019-11-03T11:32:00Z</dcterms:created>
  <dcterms:modified xsi:type="dcterms:W3CDTF">2019-11-03T13:40:00Z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TC010184131033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  <property fmtid="{D5CDD505-2E9C-101B-9397-08002B2CF9AE}" pid="10" name="MSIP_Label_f42aa342-8706-4288-bd11-ebb85995028c_Enabled">
    <vt:lpwstr>True</vt:lpwstr>
  </property>
  <property fmtid="{D5CDD505-2E9C-101B-9397-08002B2CF9AE}" pid="11" name="MSIP_Label_f42aa342-8706-4288-bd11-ebb85995028c_SiteId">
    <vt:lpwstr>72f988bf-86f1-41af-91ab-2d7cd011db47</vt:lpwstr>
  </property>
  <property fmtid="{D5CDD505-2E9C-101B-9397-08002B2CF9AE}" pid="12" name="MSIP_Label_f42aa342-8706-4288-bd11-ebb85995028c_Owner">
    <vt:lpwstr>v-shbahu@microsoft.com</vt:lpwstr>
  </property>
  <property fmtid="{D5CDD505-2E9C-101B-9397-08002B2CF9AE}" pid="13" name="MSIP_Label_f42aa342-8706-4288-bd11-ebb85995028c_SetDate">
    <vt:lpwstr>2018-04-11T09:03:44.2469821Z</vt:lpwstr>
  </property>
  <property fmtid="{D5CDD505-2E9C-101B-9397-08002B2CF9AE}" pid="14" name="MSIP_Label_f42aa342-8706-4288-bd11-ebb85995028c_Name">
    <vt:lpwstr>General</vt:lpwstr>
  </property>
  <property fmtid="{D5CDD505-2E9C-101B-9397-08002B2CF9AE}" pid="15" name="MSIP_Label_f42aa342-8706-4288-bd11-ebb85995028c_Application">
    <vt:lpwstr>Microsoft Azure Information Protection</vt:lpwstr>
  </property>
  <property fmtid="{D5CDD505-2E9C-101B-9397-08002B2CF9AE}" pid="16" name="MSIP_Label_f42aa342-8706-4288-bd11-ebb85995028c_Extended_MSFT_Method">
    <vt:lpwstr>Automatic</vt:lpwstr>
  </property>
  <property fmtid="{D5CDD505-2E9C-101B-9397-08002B2CF9AE}" pid="17" name="Sensitivity">
    <vt:lpwstr>General</vt:lpwstr>
  </property>
</Properties>
</file>